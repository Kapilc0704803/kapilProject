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4379" w14:textId="77777777" w:rsidR="007F3323" w:rsidRDefault="00550DC4" w:rsidP="00550DC4">
      <w:pPr>
        <w:spacing w:after="0" w:line="240" w:lineRule="auto"/>
        <w:jc w:val="center"/>
        <w:outlineLvl w:val="0"/>
        <w:rPr>
          <w:rFonts w:ascii="Times New Roman" w:hAnsi="Times New Roman"/>
          <w:b/>
          <w:kern w:val="28"/>
          <w:sz w:val="40"/>
          <w:szCs w:val="40"/>
        </w:rPr>
      </w:pPr>
      <w:r>
        <w:rPr>
          <w:rFonts w:ascii="Times New Roman" w:hAnsi="Times New Roman"/>
          <w:b/>
          <w:kern w:val="28"/>
          <w:sz w:val="40"/>
          <w:szCs w:val="40"/>
        </w:rPr>
        <w:t>Kapil Arora</w:t>
      </w:r>
    </w:p>
    <w:p w14:paraId="43FC2EE8" w14:textId="77777777" w:rsidR="007F3323" w:rsidRDefault="00C269BA" w:rsidP="00550DC4">
      <w:pPr>
        <w:spacing w:after="0" w:line="240" w:lineRule="auto"/>
        <w:jc w:val="center"/>
        <w:outlineLvl w:val="0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 xml:space="preserve">76 </w:t>
      </w:r>
      <w:proofErr w:type="spellStart"/>
      <w:r>
        <w:rPr>
          <w:rFonts w:ascii="Times New Roman" w:hAnsi="Times New Roman"/>
          <w:kern w:val="28"/>
          <w:sz w:val="28"/>
          <w:szCs w:val="28"/>
        </w:rPr>
        <w:t>Swennen</w:t>
      </w:r>
      <w:proofErr w:type="spellEnd"/>
      <w:r>
        <w:rPr>
          <w:rFonts w:ascii="Times New Roman" w:hAnsi="Times New Roman"/>
          <w:kern w:val="28"/>
          <w:sz w:val="28"/>
          <w:szCs w:val="28"/>
        </w:rPr>
        <w:t xml:space="preserve"> Dr</w:t>
      </w:r>
      <w:r w:rsidR="00550DC4">
        <w:rPr>
          <w:rFonts w:ascii="Times New Roman" w:hAnsi="Times New Roman"/>
          <w:kern w:val="28"/>
          <w:sz w:val="28"/>
          <w:szCs w:val="28"/>
        </w:rPr>
        <w:t>, Brampton</w:t>
      </w:r>
      <w:r>
        <w:rPr>
          <w:rFonts w:ascii="Times New Roman" w:hAnsi="Times New Roman"/>
          <w:kern w:val="28"/>
          <w:sz w:val="28"/>
          <w:szCs w:val="28"/>
        </w:rPr>
        <w:t>,</w:t>
      </w:r>
      <w:r w:rsidR="00610D01">
        <w:rPr>
          <w:rFonts w:ascii="Times New Roman" w:hAnsi="Times New Roman"/>
          <w:kern w:val="28"/>
          <w:sz w:val="28"/>
          <w:szCs w:val="28"/>
        </w:rPr>
        <w:t xml:space="preserve"> Ontario</w:t>
      </w:r>
      <w:r>
        <w:rPr>
          <w:rFonts w:ascii="Times New Roman" w:hAnsi="Times New Roman"/>
          <w:kern w:val="28"/>
          <w:sz w:val="28"/>
          <w:szCs w:val="28"/>
        </w:rPr>
        <w:t>, L6V 4E1</w:t>
      </w:r>
    </w:p>
    <w:p w14:paraId="3CA04BBB" w14:textId="1260BAB9" w:rsidR="00550DC4" w:rsidRDefault="00550DC4" w:rsidP="00550DC4">
      <w:pPr>
        <w:spacing w:after="0" w:line="240" w:lineRule="auto"/>
        <w:jc w:val="center"/>
        <w:outlineLvl w:val="0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Direct: 647-284-8031</w:t>
      </w:r>
    </w:p>
    <w:p w14:paraId="6C86096A" w14:textId="77777777" w:rsidR="007F3323" w:rsidRDefault="00550DC4" w:rsidP="00550DC4">
      <w:pPr>
        <w:spacing w:after="0" w:line="240" w:lineRule="auto"/>
        <w:jc w:val="center"/>
        <w:outlineLvl w:val="0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E-mail: mrkapilmk5@gmail.com</w:t>
      </w:r>
    </w:p>
    <w:p w14:paraId="6D242875" w14:textId="77777777" w:rsidR="007F3323" w:rsidRDefault="00610D01" w:rsidP="00550DC4">
      <w:pPr>
        <w:pBdr>
          <w:bottom w:val="single" w:sz="4" w:space="31" w:color="auto"/>
        </w:pBdr>
        <w:spacing w:after="0" w:line="240" w:lineRule="auto"/>
        <w:jc w:val="center"/>
        <w:rPr>
          <w:rFonts w:ascii="Times New Roman" w:hAnsi="Times New Roman"/>
          <w:b/>
          <w:kern w:val="28"/>
          <w:sz w:val="20"/>
          <w:szCs w:val="20"/>
        </w:rPr>
      </w:pPr>
      <w:r>
        <w:rPr>
          <w:rFonts w:ascii="Times New Roman" w:hAnsi="Times New Roman"/>
          <w:b/>
          <w:kern w:val="28"/>
          <w:sz w:val="20"/>
          <w:szCs w:val="20"/>
        </w:rPr>
        <w:t>_____________________________________________________________________________________________</w:t>
      </w:r>
    </w:p>
    <w:p w14:paraId="1F310193" w14:textId="77777777" w:rsidR="007F3323" w:rsidRDefault="00610D01">
      <w:pPr>
        <w:pBdr>
          <w:bottom w:val="single" w:sz="4" w:space="31" w:color="auto"/>
        </w:pBdr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  <w:r>
        <w:rPr>
          <w:rFonts w:ascii="Times New Roman" w:hAnsi="Times New Roman"/>
          <w:b/>
          <w:kern w:val="28"/>
          <w:sz w:val="24"/>
          <w:szCs w:val="24"/>
        </w:rPr>
        <w:t>CARRIER OBJECTIVE:</w:t>
      </w:r>
    </w:p>
    <w:p w14:paraId="36161BA0" w14:textId="1B486A59" w:rsidR="007F3323" w:rsidRDefault="00610D01">
      <w:pPr>
        <w:pBdr>
          <w:bottom w:val="single" w:sz="4" w:space="31" w:color="auto"/>
        </w:pBdr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4"/>
          <w:szCs w:val="24"/>
        </w:rPr>
        <w:t>I want to</w:t>
      </w:r>
      <w:r w:rsidR="00550DC4">
        <w:rPr>
          <w:rFonts w:ascii="Times New Roman" w:hAnsi="Times New Roman"/>
          <w:kern w:val="28"/>
          <w:sz w:val="24"/>
          <w:szCs w:val="24"/>
        </w:rPr>
        <w:t xml:space="preserve"> work </w:t>
      </w:r>
      <w:r w:rsidR="00A11E88">
        <w:rPr>
          <w:rFonts w:ascii="Times New Roman" w:hAnsi="Times New Roman"/>
          <w:kern w:val="28"/>
          <w:sz w:val="24"/>
          <w:szCs w:val="24"/>
        </w:rPr>
        <w:t xml:space="preserve">part time </w:t>
      </w:r>
      <w:r w:rsidR="00550DC4">
        <w:rPr>
          <w:rFonts w:ascii="Times New Roman" w:hAnsi="Times New Roman"/>
          <w:kern w:val="28"/>
          <w:sz w:val="24"/>
          <w:szCs w:val="24"/>
        </w:rPr>
        <w:t>at such positions</w:t>
      </w:r>
      <w:r>
        <w:rPr>
          <w:rFonts w:ascii="Times New Roman" w:hAnsi="Times New Roman"/>
          <w:kern w:val="28"/>
          <w:sz w:val="24"/>
          <w:szCs w:val="24"/>
        </w:rPr>
        <w:t xml:space="preserve"> in an organization where I can </w:t>
      </w:r>
      <w:r>
        <w:rPr>
          <w:rFonts w:ascii="Times New Roman" w:hAnsi="Times New Roman"/>
          <w:kern w:val="28"/>
          <w:sz w:val="24"/>
          <w:szCs w:val="24"/>
        </w:rPr>
        <w:tab/>
        <w:t>provi</w:t>
      </w:r>
      <w:r w:rsidR="00550DC4">
        <w:rPr>
          <w:rFonts w:ascii="Times New Roman" w:hAnsi="Times New Roman"/>
          <w:kern w:val="28"/>
          <w:sz w:val="24"/>
          <w:szCs w:val="24"/>
        </w:rPr>
        <w:t>de</w:t>
      </w:r>
      <w:r w:rsidR="00550DC4">
        <w:rPr>
          <w:rFonts w:ascii="Times New Roman" w:hAnsi="Times New Roman"/>
          <w:kern w:val="28"/>
          <w:sz w:val="24"/>
          <w:szCs w:val="24"/>
        </w:rPr>
        <w:tab/>
        <w:t xml:space="preserve"> technical and </w:t>
      </w:r>
      <w:r>
        <w:rPr>
          <w:rFonts w:ascii="Times New Roman" w:hAnsi="Times New Roman"/>
          <w:kern w:val="28"/>
          <w:sz w:val="24"/>
          <w:szCs w:val="24"/>
        </w:rPr>
        <w:t>operational skills and excel the growth of your company.</w:t>
      </w:r>
      <w:r w:rsidR="004C5234" w:rsidRPr="004C5234">
        <w:t xml:space="preserve"> </w:t>
      </w:r>
      <w:r w:rsidR="004C5234">
        <w:t>A skilled, knowledgeable and qualified computer programming student with extensive background in computer programming and project management.</w:t>
      </w:r>
    </w:p>
    <w:p w14:paraId="092E9DF3" w14:textId="77777777" w:rsidR="007F3323" w:rsidRPr="00550DC4" w:rsidRDefault="00610D01">
      <w:pPr>
        <w:spacing w:after="0" w:line="240" w:lineRule="auto"/>
        <w:outlineLvl w:val="0"/>
        <w:rPr>
          <w:rFonts w:ascii="Times New Roman" w:hAnsi="Times New Roman"/>
          <w:b/>
          <w:kern w:val="28"/>
          <w:szCs w:val="20"/>
        </w:rPr>
      </w:pPr>
      <w:r w:rsidRPr="0001030B">
        <w:rPr>
          <w:rFonts w:ascii="Times New Roman" w:hAnsi="Times New Roman"/>
          <w:b/>
          <w:kern w:val="28"/>
          <w:sz w:val="24"/>
          <w:szCs w:val="24"/>
        </w:rPr>
        <w:t>SKILLS</w:t>
      </w:r>
      <w:r>
        <w:rPr>
          <w:rFonts w:ascii="Times New Roman" w:hAnsi="Times New Roman"/>
          <w:b/>
          <w:kern w:val="28"/>
          <w:szCs w:val="20"/>
        </w:rPr>
        <w:t>:</w:t>
      </w:r>
    </w:p>
    <w:p w14:paraId="5C6E1811" w14:textId="77777777" w:rsidR="00550DC4" w:rsidRPr="00550DC4" w:rsidRDefault="00550DC4" w:rsidP="00550DC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CA" w:eastAsia="en-CA"/>
        </w:rPr>
      </w:pPr>
      <w:r w:rsidRPr="00550DC4">
        <w:rPr>
          <w:rFonts w:ascii="Times New Roman" w:eastAsia="Times New Roman" w:hAnsi="Times New Roman"/>
          <w:b/>
          <w:bCs/>
          <w:sz w:val="24"/>
          <w:szCs w:val="24"/>
          <w:lang w:val="en-CA" w:eastAsia="en-CA"/>
        </w:rPr>
        <w:t>Professional Strengths:</w:t>
      </w:r>
    </w:p>
    <w:p w14:paraId="069E2523" w14:textId="77777777" w:rsidR="00550DC4" w:rsidRPr="00550DC4" w:rsidRDefault="00550DC4" w:rsidP="00550D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CA" w:eastAsia="en-CA"/>
        </w:rPr>
      </w:pPr>
      <w:r w:rsidRPr="00550DC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Possess excellent verbal and written communication skills </w:t>
      </w:r>
    </w:p>
    <w:p w14:paraId="7C0364D6" w14:textId="77777777" w:rsidR="00550DC4" w:rsidRPr="00550DC4" w:rsidRDefault="00550DC4" w:rsidP="00550D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CA" w:eastAsia="en-CA"/>
        </w:rPr>
      </w:pPr>
      <w:r w:rsidRPr="00550DC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Self-motivated, precise and dedicated </w:t>
      </w:r>
    </w:p>
    <w:p w14:paraId="29405DA1" w14:textId="3AA326FA" w:rsidR="00550DC4" w:rsidRPr="00550DC4" w:rsidRDefault="00550DC4" w:rsidP="00550D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CA" w:eastAsia="en-CA"/>
        </w:rPr>
      </w:pPr>
      <w:r w:rsidRPr="00550DC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Ability to achieve short term and </w:t>
      </w:r>
      <w:r w:rsidR="00D622AF" w:rsidRPr="00550DC4">
        <w:rPr>
          <w:rFonts w:ascii="Times New Roman" w:eastAsia="Times New Roman" w:hAnsi="Times New Roman"/>
          <w:sz w:val="24"/>
          <w:szCs w:val="24"/>
          <w:lang w:val="en-CA" w:eastAsia="en-CA"/>
        </w:rPr>
        <w:t>long-term</w:t>
      </w:r>
      <w:r w:rsidRPr="00550DC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 objectives </w:t>
      </w:r>
    </w:p>
    <w:p w14:paraId="2554B4F1" w14:textId="77777777" w:rsidR="00550DC4" w:rsidRPr="00550DC4" w:rsidRDefault="00550DC4" w:rsidP="00550D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CA" w:eastAsia="en-CA"/>
        </w:rPr>
      </w:pPr>
      <w:r w:rsidRPr="00550DC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Possess good management and organizational skills </w:t>
      </w:r>
    </w:p>
    <w:p w14:paraId="3DAE5805" w14:textId="77777777" w:rsidR="00550DC4" w:rsidRPr="00550DC4" w:rsidRDefault="00550DC4" w:rsidP="00550D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CA" w:eastAsia="en-CA"/>
        </w:rPr>
      </w:pPr>
      <w:r w:rsidRPr="00550DC4">
        <w:rPr>
          <w:rFonts w:ascii="Times New Roman" w:eastAsia="Times New Roman" w:hAnsi="Times New Roman"/>
          <w:sz w:val="24"/>
          <w:szCs w:val="24"/>
          <w:lang w:val="en-CA" w:eastAsia="en-CA"/>
        </w:rPr>
        <w:t xml:space="preserve">Ability to handle multiple tasks and work under pressure </w:t>
      </w:r>
    </w:p>
    <w:p w14:paraId="647382D1" w14:textId="77777777" w:rsidR="00550DC4" w:rsidRPr="00550DC4" w:rsidRDefault="00550DC4" w:rsidP="00550DC4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/>
          <w:b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4"/>
          <w:szCs w:val="24"/>
        </w:rPr>
        <w:t>Web security</w:t>
      </w:r>
    </w:p>
    <w:p w14:paraId="3E6E854F" w14:textId="77777777" w:rsidR="004C5234" w:rsidRDefault="004C5234" w:rsidP="004C5234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/>
          <w:b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4"/>
          <w:szCs w:val="24"/>
        </w:rPr>
        <w:t>MS Excel, MS Word, MS PowerPoint</w:t>
      </w:r>
      <w:r>
        <w:rPr>
          <w:rFonts w:ascii="Times New Roman" w:hAnsi="Times New Roman"/>
          <w:b/>
          <w:kern w:val="28"/>
          <w:sz w:val="20"/>
          <w:szCs w:val="20"/>
        </w:rPr>
        <w:t xml:space="preserve"> </w:t>
      </w:r>
    </w:p>
    <w:p w14:paraId="30FD0B6E" w14:textId="01E7F420" w:rsidR="004C5234" w:rsidRPr="00550DC4" w:rsidRDefault="004C5234" w:rsidP="004C5234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/>
          <w:b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4"/>
          <w:szCs w:val="24"/>
        </w:rPr>
        <w:t>C++</w:t>
      </w:r>
      <w:r w:rsidR="00D622AF">
        <w:rPr>
          <w:rFonts w:ascii="Times New Roman" w:hAnsi="Times New Roman"/>
          <w:kern w:val="28"/>
          <w:sz w:val="24"/>
          <w:szCs w:val="24"/>
        </w:rPr>
        <w:t>,</w:t>
      </w:r>
      <w:r>
        <w:rPr>
          <w:rFonts w:ascii="Times New Roman" w:hAnsi="Times New Roman"/>
          <w:kern w:val="28"/>
          <w:sz w:val="24"/>
          <w:szCs w:val="24"/>
        </w:rPr>
        <w:t xml:space="preserve"> </w:t>
      </w:r>
      <w:r w:rsidR="00D622AF">
        <w:rPr>
          <w:rFonts w:ascii="Times New Roman" w:hAnsi="Times New Roman"/>
          <w:kern w:val="28"/>
          <w:sz w:val="24"/>
          <w:szCs w:val="24"/>
        </w:rPr>
        <w:t xml:space="preserve">C#, </w:t>
      </w:r>
      <w:r>
        <w:rPr>
          <w:rFonts w:ascii="Times New Roman" w:hAnsi="Times New Roman"/>
          <w:kern w:val="28"/>
          <w:sz w:val="24"/>
          <w:szCs w:val="24"/>
        </w:rPr>
        <w:t>SQL</w:t>
      </w:r>
      <w:r w:rsidR="00D622AF">
        <w:rPr>
          <w:rFonts w:ascii="Times New Roman" w:hAnsi="Times New Roman"/>
          <w:kern w:val="28"/>
          <w:sz w:val="24"/>
          <w:szCs w:val="24"/>
        </w:rPr>
        <w:t xml:space="preserve"> and Java</w:t>
      </w:r>
    </w:p>
    <w:p w14:paraId="76AC4BBB" w14:textId="3A8D2CD8" w:rsidR="004C5234" w:rsidRPr="00D622AF" w:rsidRDefault="004C5234" w:rsidP="004C5234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/>
          <w:b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4"/>
          <w:szCs w:val="24"/>
        </w:rPr>
        <w:t xml:space="preserve">Database </w:t>
      </w:r>
      <w:r w:rsidR="00D622AF">
        <w:rPr>
          <w:rFonts w:ascii="Times New Roman" w:hAnsi="Times New Roman"/>
          <w:kern w:val="28"/>
          <w:sz w:val="24"/>
          <w:szCs w:val="24"/>
        </w:rPr>
        <w:t xml:space="preserve">and Project </w:t>
      </w:r>
      <w:r>
        <w:rPr>
          <w:rFonts w:ascii="Times New Roman" w:hAnsi="Times New Roman"/>
          <w:kern w:val="28"/>
          <w:sz w:val="24"/>
          <w:szCs w:val="24"/>
        </w:rPr>
        <w:t>Management</w:t>
      </w:r>
    </w:p>
    <w:p w14:paraId="54FE1D4E" w14:textId="31173AD4" w:rsidR="00D622AF" w:rsidRPr="00D622AF" w:rsidRDefault="00D622AF" w:rsidP="004C5234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/>
          <w:kern w:val="28"/>
          <w:sz w:val="24"/>
          <w:szCs w:val="24"/>
        </w:rPr>
      </w:pPr>
      <w:r w:rsidRPr="00D622AF">
        <w:rPr>
          <w:rFonts w:ascii="Times New Roman" w:hAnsi="Times New Roman"/>
          <w:kern w:val="28"/>
          <w:sz w:val="24"/>
          <w:szCs w:val="24"/>
        </w:rPr>
        <w:t>Visual Studio</w:t>
      </w:r>
    </w:p>
    <w:p w14:paraId="3A1E2921" w14:textId="02E7F235" w:rsidR="007F3323" w:rsidRDefault="007F3323">
      <w:pPr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</w:p>
    <w:p w14:paraId="17437F4C" w14:textId="77777777" w:rsidR="00E91EF2" w:rsidRDefault="00E91EF2">
      <w:pPr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</w:p>
    <w:p w14:paraId="6576BE3E" w14:textId="468F4F74" w:rsidR="00E91EF2" w:rsidRPr="00E91EF2" w:rsidRDefault="00E91EF2" w:rsidP="00E91EF2">
      <w:pPr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______________________________________________________________________________</w:t>
      </w:r>
    </w:p>
    <w:p w14:paraId="478DF68F" w14:textId="731E366C" w:rsidR="007F3323" w:rsidRDefault="00E91EF2" w:rsidP="00E91EF2">
      <w:pPr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  <w:r>
        <w:rPr>
          <w:rFonts w:ascii="Times New Roman" w:hAnsi="Times New Roman"/>
          <w:b/>
          <w:kern w:val="28"/>
          <w:sz w:val="24"/>
          <w:szCs w:val="24"/>
        </w:rPr>
        <w:t>WORK EXPERIENCE:</w:t>
      </w:r>
    </w:p>
    <w:p w14:paraId="691ACE69" w14:textId="446D71AE" w:rsidR="00E91EF2" w:rsidRDefault="00E91EF2" w:rsidP="00E91EF2">
      <w:pPr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</w:p>
    <w:p w14:paraId="386393E4" w14:textId="4A6681DD" w:rsidR="004B37E0" w:rsidRDefault="004B37E0" w:rsidP="004B37E0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  <w:r>
        <w:rPr>
          <w:rFonts w:ascii="Times New Roman" w:hAnsi="Times New Roman"/>
          <w:b/>
          <w:kern w:val="28"/>
          <w:sz w:val="24"/>
          <w:szCs w:val="24"/>
        </w:rPr>
        <w:t>Warehouse Associate at NLS</w:t>
      </w:r>
      <w:r>
        <w:rPr>
          <w:rFonts w:ascii="Times New Roman" w:hAnsi="Times New Roman"/>
          <w:b/>
          <w:kern w:val="28"/>
          <w:sz w:val="24"/>
          <w:szCs w:val="24"/>
        </w:rPr>
        <w:tab/>
      </w:r>
      <w:r>
        <w:rPr>
          <w:rFonts w:ascii="Times New Roman" w:hAnsi="Times New Roman"/>
          <w:b/>
          <w:kern w:val="28"/>
          <w:sz w:val="24"/>
          <w:szCs w:val="24"/>
        </w:rPr>
        <w:tab/>
      </w:r>
      <w:r>
        <w:rPr>
          <w:rFonts w:ascii="Times New Roman" w:hAnsi="Times New Roman"/>
          <w:b/>
          <w:kern w:val="28"/>
          <w:sz w:val="24"/>
          <w:szCs w:val="24"/>
        </w:rPr>
        <w:tab/>
      </w:r>
      <w:r>
        <w:rPr>
          <w:rFonts w:ascii="Times New Roman" w:hAnsi="Times New Roman"/>
          <w:b/>
          <w:kern w:val="28"/>
          <w:sz w:val="24"/>
          <w:szCs w:val="24"/>
        </w:rPr>
        <w:tab/>
      </w:r>
      <w:r>
        <w:rPr>
          <w:rFonts w:ascii="Times New Roman" w:hAnsi="Times New Roman"/>
          <w:b/>
          <w:kern w:val="28"/>
          <w:sz w:val="24"/>
          <w:szCs w:val="24"/>
        </w:rPr>
        <w:tab/>
        <w:t xml:space="preserve">                                                         </w:t>
      </w:r>
      <w:proofErr w:type="gramStart"/>
      <w:r w:rsidRPr="004B37E0">
        <w:rPr>
          <w:rFonts w:ascii="Times New Roman" w:hAnsi="Times New Roman"/>
          <w:kern w:val="28"/>
          <w:sz w:val="24"/>
          <w:szCs w:val="24"/>
        </w:rPr>
        <w:t>Nov,</w:t>
      </w:r>
      <w:proofErr w:type="gramEnd"/>
      <w:r w:rsidRPr="004B37E0">
        <w:rPr>
          <w:rFonts w:ascii="Times New Roman" w:hAnsi="Times New Roman"/>
          <w:kern w:val="28"/>
          <w:sz w:val="24"/>
          <w:szCs w:val="24"/>
        </w:rPr>
        <w:t xml:space="preserve"> 2017 – Jan, 2018</w:t>
      </w:r>
    </w:p>
    <w:p w14:paraId="35AEEA64" w14:textId="58FFA009" w:rsidR="00E91EF2" w:rsidRPr="004B37E0" w:rsidRDefault="004B37E0" w:rsidP="004B37E0">
      <w:pPr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  <w:r w:rsidRPr="004B37E0">
        <w:rPr>
          <w:rFonts w:ascii="Times New Roman" w:hAnsi="Times New Roman"/>
          <w:b/>
          <w:kern w:val="28"/>
          <w:sz w:val="24"/>
          <w:szCs w:val="24"/>
        </w:rPr>
        <w:t xml:space="preserve">                         </w:t>
      </w:r>
      <w:r w:rsidRPr="004B37E0">
        <w:rPr>
          <w:rFonts w:ascii="Times New Roman" w:hAnsi="Times New Roman"/>
          <w:b/>
          <w:kern w:val="28"/>
          <w:sz w:val="24"/>
          <w:szCs w:val="24"/>
        </w:rPr>
        <w:tab/>
      </w:r>
      <w:r w:rsidRPr="004B37E0">
        <w:rPr>
          <w:rFonts w:ascii="Times New Roman" w:hAnsi="Times New Roman"/>
          <w:b/>
          <w:kern w:val="28"/>
          <w:sz w:val="24"/>
          <w:szCs w:val="24"/>
        </w:rPr>
        <w:tab/>
        <w:t xml:space="preserve">                              </w:t>
      </w:r>
    </w:p>
    <w:p w14:paraId="290D31CE" w14:textId="4524CB75" w:rsidR="004B37E0" w:rsidRPr="00D3281B" w:rsidRDefault="004B37E0" w:rsidP="004B37E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Picked orders using RF scanner and checking each item</w:t>
      </w:r>
      <w:r w:rsidR="00D3281B">
        <w:rPr>
          <w:rFonts w:ascii="Times New Roman" w:hAnsi="Times New Roman"/>
          <w:kern w:val="28"/>
          <w:sz w:val="24"/>
          <w:szCs w:val="24"/>
        </w:rPr>
        <w:t xml:space="preserve"> before placing it into the bag for the satisfaction of customer and company as well.</w:t>
      </w:r>
    </w:p>
    <w:p w14:paraId="2F9E1D73" w14:textId="2F993D82" w:rsidR="00D3281B" w:rsidRPr="00D3281B" w:rsidRDefault="00D3281B" w:rsidP="004B37E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Checking and filling the locations in pick towers for the items which are ordered by the customer.</w:t>
      </w:r>
    </w:p>
    <w:p w14:paraId="24D97DB1" w14:textId="43F7E4D4" w:rsidR="00D3281B" w:rsidRPr="00D3281B" w:rsidRDefault="00D3281B" w:rsidP="004B37E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Picked around 100 orders in a shift and helped sometimes in shipping to load 500 orders in an hour.</w:t>
      </w:r>
    </w:p>
    <w:p w14:paraId="680BEF01" w14:textId="001B39DC" w:rsidR="00502716" w:rsidRDefault="00502716" w:rsidP="00502716">
      <w:pPr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 xml:space="preserve">                                                            </w:t>
      </w:r>
    </w:p>
    <w:p w14:paraId="74D62B62" w14:textId="42ABE504" w:rsidR="00502716" w:rsidRDefault="00D3281B" w:rsidP="00D3281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b/>
          <w:kern w:val="28"/>
          <w:sz w:val="24"/>
          <w:szCs w:val="24"/>
        </w:rPr>
        <w:t>Ware Associate at VF</w:t>
      </w:r>
      <w:r w:rsidR="00584D7B" w:rsidRPr="00D3281B">
        <w:rPr>
          <w:rFonts w:ascii="Times New Roman" w:hAnsi="Times New Roman"/>
          <w:kern w:val="28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/>
          <w:kern w:val="28"/>
          <w:sz w:val="24"/>
          <w:szCs w:val="24"/>
        </w:rPr>
        <w:t xml:space="preserve"> </w:t>
      </w:r>
      <w:proofErr w:type="gramStart"/>
      <w:r w:rsidR="00584D7B" w:rsidRPr="00D3281B">
        <w:rPr>
          <w:rFonts w:ascii="Times New Roman" w:hAnsi="Times New Roman"/>
          <w:kern w:val="28"/>
          <w:sz w:val="24"/>
          <w:szCs w:val="24"/>
        </w:rPr>
        <w:t>Jan,</w:t>
      </w:r>
      <w:proofErr w:type="gramEnd"/>
      <w:r w:rsidR="00584D7B" w:rsidRPr="00D3281B">
        <w:rPr>
          <w:rFonts w:ascii="Times New Roman" w:hAnsi="Times New Roman"/>
          <w:kern w:val="28"/>
          <w:sz w:val="24"/>
          <w:szCs w:val="24"/>
        </w:rPr>
        <w:t xml:space="preserve"> 2018 – </w:t>
      </w:r>
      <w:r w:rsidR="00C32139" w:rsidRPr="00D3281B">
        <w:rPr>
          <w:rFonts w:ascii="Times New Roman" w:hAnsi="Times New Roman"/>
          <w:kern w:val="28"/>
          <w:sz w:val="24"/>
          <w:szCs w:val="24"/>
        </w:rPr>
        <w:t>April</w:t>
      </w:r>
      <w:r w:rsidR="00584D7B" w:rsidRPr="00D3281B">
        <w:rPr>
          <w:rFonts w:ascii="Times New Roman" w:hAnsi="Times New Roman"/>
          <w:kern w:val="28"/>
          <w:sz w:val="24"/>
          <w:szCs w:val="24"/>
        </w:rPr>
        <w:t>, 2018</w:t>
      </w:r>
    </w:p>
    <w:p w14:paraId="577D97A1" w14:textId="082ED8C7" w:rsidR="003F6393" w:rsidRDefault="003F6393" w:rsidP="003F6393">
      <w:pPr>
        <w:pStyle w:val="ListParagraph"/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</w:p>
    <w:p w14:paraId="083F033E" w14:textId="3618EA33" w:rsidR="003F6393" w:rsidRDefault="003F6393" w:rsidP="003F639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Shipper experience using hand scanner.</w:t>
      </w:r>
    </w:p>
    <w:p w14:paraId="74DD74C0" w14:textId="450B37E3" w:rsidR="003F6393" w:rsidRDefault="003F6393" w:rsidP="003F639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Anchor and audited the full cases of Timberland, Vans and North-face products and make it ready to be shipped to the retailers.</w:t>
      </w:r>
    </w:p>
    <w:p w14:paraId="5A6BD70E" w14:textId="012A054E" w:rsidR="003F6393" w:rsidRDefault="003F6393" w:rsidP="003F639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lastRenderedPageBreak/>
        <w:t xml:space="preserve">Manifested </w:t>
      </w:r>
      <w:proofErr w:type="gramStart"/>
      <w:r>
        <w:rPr>
          <w:rFonts w:ascii="Times New Roman" w:hAnsi="Times New Roman"/>
          <w:kern w:val="28"/>
          <w:sz w:val="24"/>
          <w:szCs w:val="24"/>
        </w:rPr>
        <w:t>each and every</w:t>
      </w:r>
      <w:proofErr w:type="gramEnd"/>
      <w:r>
        <w:rPr>
          <w:rFonts w:ascii="Times New Roman" w:hAnsi="Times New Roman"/>
          <w:kern w:val="28"/>
          <w:sz w:val="24"/>
          <w:szCs w:val="24"/>
        </w:rPr>
        <w:t xml:space="preserve"> case </w:t>
      </w:r>
      <w:r w:rsidR="00CF6586">
        <w:rPr>
          <w:rFonts w:ascii="Times New Roman" w:hAnsi="Times New Roman"/>
          <w:kern w:val="28"/>
          <w:sz w:val="24"/>
          <w:szCs w:val="24"/>
        </w:rPr>
        <w:t xml:space="preserve">which comes on convey line </w:t>
      </w:r>
      <w:r>
        <w:rPr>
          <w:rFonts w:ascii="Times New Roman" w:hAnsi="Times New Roman"/>
          <w:kern w:val="28"/>
          <w:sz w:val="24"/>
          <w:szCs w:val="24"/>
        </w:rPr>
        <w:t xml:space="preserve">before loading </w:t>
      </w:r>
      <w:r w:rsidR="00CF6586">
        <w:rPr>
          <w:rFonts w:ascii="Times New Roman" w:hAnsi="Times New Roman"/>
          <w:kern w:val="28"/>
          <w:sz w:val="24"/>
          <w:szCs w:val="24"/>
        </w:rPr>
        <w:t xml:space="preserve">it into trailer </w:t>
      </w:r>
      <w:r>
        <w:rPr>
          <w:rFonts w:ascii="Times New Roman" w:hAnsi="Times New Roman"/>
          <w:kern w:val="28"/>
          <w:sz w:val="24"/>
          <w:szCs w:val="24"/>
        </w:rPr>
        <w:t>as to satisfy the customer that their cartoon</w:t>
      </w:r>
      <w:r w:rsidR="00CF6586">
        <w:rPr>
          <w:rFonts w:ascii="Times New Roman" w:hAnsi="Times New Roman"/>
          <w:kern w:val="28"/>
          <w:sz w:val="24"/>
          <w:szCs w:val="24"/>
        </w:rPr>
        <w:t xml:space="preserve"> has been shipped.</w:t>
      </w:r>
    </w:p>
    <w:p w14:paraId="441A2647" w14:textId="4E9773E6" w:rsidR="00CF6586" w:rsidRPr="00D3281B" w:rsidRDefault="00CF6586" w:rsidP="003F639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Approximately 2000 cartoons manifested in a shift and updated information to the customers for their parcel.</w:t>
      </w:r>
    </w:p>
    <w:p w14:paraId="173F6566" w14:textId="54A9C536" w:rsidR="007F3323" w:rsidRDefault="007F3323">
      <w:pPr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</w:p>
    <w:p w14:paraId="5A5BDBBB" w14:textId="77777777" w:rsidR="005D298D" w:rsidRPr="00550DC4" w:rsidRDefault="005D298D" w:rsidP="005D298D">
      <w:pPr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14:paraId="11098913" w14:textId="77777777" w:rsidR="005D298D" w:rsidRDefault="005D298D" w:rsidP="005D298D">
      <w:pPr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/>
          <w:b/>
          <w:kern w:val="28"/>
          <w:sz w:val="24"/>
          <w:szCs w:val="24"/>
        </w:rPr>
      </w:pPr>
    </w:p>
    <w:p w14:paraId="35DC6636" w14:textId="77777777" w:rsidR="005D298D" w:rsidRDefault="005D298D" w:rsidP="005D298D">
      <w:pPr>
        <w:spacing w:after="0" w:line="240" w:lineRule="auto"/>
        <w:outlineLvl w:val="0"/>
        <w:rPr>
          <w:rFonts w:ascii="Times New Roman" w:hAnsi="Times New Roman"/>
          <w:b/>
          <w:kern w:val="28"/>
          <w:sz w:val="24"/>
          <w:szCs w:val="24"/>
        </w:rPr>
      </w:pPr>
      <w:r>
        <w:rPr>
          <w:rFonts w:ascii="Times New Roman" w:hAnsi="Times New Roman"/>
          <w:b/>
          <w:kern w:val="28"/>
          <w:sz w:val="24"/>
          <w:szCs w:val="24"/>
        </w:rPr>
        <w:t xml:space="preserve">EDUCATION: </w:t>
      </w:r>
    </w:p>
    <w:p w14:paraId="6349E3F5" w14:textId="77777777" w:rsidR="005D298D" w:rsidRDefault="005D298D" w:rsidP="005D298D">
      <w:pPr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</w:p>
    <w:p w14:paraId="24BB0CA4" w14:textId="240884F7" w:rsidR="005D298D" w:rsidRDefault="005D298D" w:rsidP="005D298D">
      <w:pPr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  <w:r>
        <w:rPr>
          <w:rFonts w:ascii="Times New Roman" w:hAnsi="Times New Roman"/>
          <w:b/>
          <w:kern w:val="28"/>
          <w:sz w:val="24"/>
          <w:szCs w:val="24"/>
        </w:rPr>
        <w:t>Diploma of Computer Programmer</w:t>
      </w:r>
      <w:r>
        <w:rPr>
          <w:rFonts w:ascii="Times New Roman" w:hAnsi="Times New Roman"/>
          <w:kern w:val="28"/>
          <w:sz w:val="24"/>
          <w:szCs w:val="24"/>
        </w:rPr>
        <w:t xml:space="preserve">                                                        </w:t>
      </w:r>
      <w:proofErr w:type="gramStart"/>
      <w:r>
        <w:rPr>
          <w:rFonts w:ascii="Times New Roman" w:hAnsi="Times New Roman"/>
          <w:kern w:val="28"/>
          <w:sz w:val="24"/>
          <w:szCs w:val="24"/>
        </w:rPr>
        <w:t>May</w:t>
      </w:r>
      <w:r w:rsidR="006C1FC0">
        <w:rPr>
          <w:rFonts w:ascii="Times New Roman" w:hAnsi="Times New Roman"/>
          <w:kern w:val="28"/>
          <w:sz w:val="24"/>
          <w:szCs w:val="24"/>
        </w:rPr>
        <w:t>,</w:t>
      </w:r>
      <w:proofErr w:type="gramEnd"/>
      <w:r>
        <w:rPr>
          <w:rFonts w:ascii="Times New Roman" w:hAnsi="Times New Roman"/>
          <w:kern w:val="28"/>
          <w:sz w:val="24"/>
          <w:szCs w:val="24"/>
        </w:rPr>
        <w:t xml:space="preserve"> 2017 </w:t>
      </w:r>
      <w:r w:rsidR="006C1FC0">
        <w:rPr>
          <w:rFonts w:ascii="Times New Roman" w:hAnsi="Times New Roman"/>
          <w:kern w:val="28"/>
          <w:sz w:val="24"/>
          <w:szCs w:val="24"/>
        </w:rPr>
        <w:t>– May, 2019</w:t>
      </w:r>
    </w:p>
    <w:p w14:paraId="36E0B2DD" w14:textId="77777777" w:rsidR="005D298D" w:rsidRDefault="005D298D" w:rsidP="005D298D">
      <w:pPr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Lambton college, Mississauga</w:t>
      </w:r>
      <w:r>
        <w:rPr>
          <w:rFonts w:ascii="Times New Roman" w:hAnsi="Times New Roman"/>
          <w:b/>
          <w:kern w:val="28"/>
          <w:sz w:val="24"/>
          <w:szCs w:val="24"/>
        </w:rPr>
        <w:t xml:space="preserve"> </w:t>
      </w:r>
      <w:r>
        <w:rPr>
          <w:rFonts w:ascii="Times New Roman" w:hAnsi="Times New Roman"/>
          <w:kern w:val="28"/>
          <w:sz w:val="24"/>
          <w:szCs w:val="24"/>
        </w:rPr>
        <w:t>ON</w:t>
      </w:r>
      <w:r>
        <w:rPr>
          <w:rFonts w:ascii="Times New Roman" w:hAnsi="Times New Roman"/>
          <w:b/>
          <w:kern w:val="28"/>
          <w:sz w:val="24"/>
          <w:szCs w:val="24"/>
        </w:rPr>
        <w:t xml:space="preserve">                                   </w:t>
      </w:r>
    </w:p>
    <w:p w14:paraId="653AA678" w14:textId="11407788" w:rsidR="005D298D" w:rsidRDefault="005D298D" w:rsidP="005D298D">
      <w:pPr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</w:p>
    <w:p w14:paraId="713662FC" w14:textId="4E8061CB" w:rsidR="00D01067" w:rsidRDefault="00D01067" w:rsidP="005D298D">
      <w:pPr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</w:p>
    <w:p w14:paraId="32F21E97" w14:textId="77777777" w:rsidR="00D01067" w:rsidRPr="00550DC4" w:rsidRDefault="00D01067" w:rsidP="00D01067">
      <w:pPr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14:paraId="0D8C6532" w14:textId="77777777" w:rsidR="00D01067" w:rsidRDefault="00D01067" w:rsidP="00D01067">
      <w:pPr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/>
          <w:b/>
          <w:kern w:val="28"/>
          <w:sz w:val="24"/>
          <w:szCs w:val="24"/>
        </w:rPr>
      </w:pPr>
    </w:p>
    <w:p w14:paraId="5E12D693" w14:textId="6A474443" w:rsidR="00D01067" w:rsidRDefault="00D01067" w:rsidP="00D01067">
      <w:pPr>
        <w:spacing w:after="0" w:line="240" w:lineRule="auto"/>
        <w:outlineLvl w:val="0"/>
        <w:rPr>
          <w:rFonts w:ascii="Times New Roman" w:hAnsi="Times New Roman"/>
          <w:b/>
          <w:kern w:val="28"/>
          <w:sz w:val="24"/>
          <w:szCs w:val="24"/>
        </w:rPr>
      </w:pPr>
      <w:r>
        <w:rPr>
          <w:rFonts w:ascii="Times New Roman" w:hAnsi="Times New Roman"/>
          <w:b/>
          <w:kern w:val="28"/>
          <w:sz w:val="24"/>
          <w:szCs w:val="24"/>
        </w:rPr>
        <w:t>AWARDS AND ACHIEVEMENTS</w:t>
      </w:r>
      <w:r>
        <w:rPr>
          <w:rFonts w:ascii="Times New Roman" w:hAnsi="Times New Roman"/>
          <w:b/>
          <w:kern w:val="28"/>
          <w:sz w:val="24"/>
          <w:szCs w:val="24"/>
        </w:rPr>
        <w:t xml:space="preserve">: </w:t>
      </w:r>
    </w:p>
    <w:p w14:paraId="4B12B45A" w14:textId="279DBDC2" w:rsidR="00D01067" w:rsidRDefault="00D01067" w:rsidP="00D01067">
      <w:pPr>
        <w:spacing w:after="0" w:line="240" w:lineRule="auto"/>
        <w:outlineLvl w:val="0"/>
        <w:rPr>
          <w:rFonts w:ascii="Times New Roman" w:hAnsi="Times New Roman"/>
          <w:b/>
          <w:kern w:val="28"/>
          <w:sz w:val="24"/>
          <w:szCs w:val="24"/>
        </w:rPr>
      </w:pPr>
    </w:p>
    <w:p w14:paraId="698585E1" w14:textId="5989A85E" w:rsidR="00D01067" w:rsidRDefault="00D01067" w:rsidP="00D01067">
      <w:pPr>
        <w:pStyle w:val="ListParagraph"/>
        <w:numPr>
          <w:ilvl w:val="0"/>
          <w:numId w:val="40"/>
        </w:numPr>
        <w:spacing w:after="0" w:line="240" w:lineRule="auto"/>
        <w:outlineLvl w:val="0"/>
        <w:rPr>
          <w:rFonts w:ascii="Times New Roman" w:hAnsi="Times New Roman"/>
          <w:kern w:val="28"/>
          <w:sz w:val="24"/>
          <w:szCs w:val="24"/>
        </w:rPr>
      </w:pPr>
      <w:r w:rsidRPr="00D01067">
        <w:rPr>
          <w:rFonts w:ascii="Times New Roman" w:hAnsi="Times New Roman"/>
          <w:kern w:val="28"/>
          <w:sz w:val="24"/>
          <w:szCs w:val="24"/>
        </w:rPr>
        <w:t>Achieved a certificate of National Mathematics Olympiad under a rank of 500 in state level in high school.</w:t>
      </w:r>
    </w:p>
    <w:p w14:paraId="110D088D" w14:textId="754EE105" w:rsidR="00D01067" w:rsidRDefault="00D01067" w:rsidP="00D01067">
      <w:pPr>
        <w:pStyle w:val="ListParagraph"/>
        <w:numPr>
          <w:ilvl w:val="0"/>
          <w:numId w:val="40"/>
        </w:numPr>
        <w:spacing w:after="0" w:line="240" w:lineRule="auto"/>
        <w:outlineLvl w:val="0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 xml:space="preserve">Student of the Month in Lambton College of </w:t>
      </w:r>
      <w:proofErr w:type="gramStart"/>
      <w:r>
        <w:rPr>
          <w:rFonts w:ascii="Times New Roman" w:hAnsi="Times New Roman"/>
          <w:kern w:val="28"/>
          <w:sz w:val="24"/>
          <w:szCs w:val="24"/>
        </w:rPr>
        <w:t>July,</w:t>
      </w:r>
      <w:proofErr w:type="gramEnd"/>
      <w:r>
        <w:rPr>
          <w:rFonts w:ascii="Times New Roman" w:hAnsi="Times New Roman"/>
          <w:kern w:val="28"/>
          <w:sz w:val="24"/>
          <w:szCs w:val="24"/>
        </w:rPr>
        <w:t xml:space="preserve"> 2017.</w:t>
      </w:r>
    </w:p>
    <w:p w14:paraId="6E1B7A05" w14:textId="457861D5" w:rsidR="00D01067" w:rsidRDefault="00D01067" w:rsidP="00D01067">
      <w:pPr>
        <w:spacing w:after="0" w:line="240" w:lineRule="auto"/>
        <w:outlineLvl w:val="0"/>
        <w:rPr>
          <w:rFonts w:ascii="Times New Roman" w:hAnsi="Times New Roman"/>
          <w:kern w:val="28"/>
          <w:sz w:val="24"/>
          <w:szCs w:val="24"/>
        </w:rPr>
      </w:pPr>
    </w:p>
    <w:p w14:paraId="6831019A" w14:textId="77777777" w:rsidR="00D01067" w:rsidRPr="00550DC4" w:rsidRDefault="00D01067" w:rsidP="00D01067">
      <w:pPr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14:paraId="3B1761B7" w14:textId="77777777" w:rsidR="00D01067" w:rsidRDefault="00D01067" w:rsidP="00D01067">
      <w:pPr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/>
          <w:b/>
          <w:kern w:val="28"/>
          <w:sz w:val="24"/>
          <w:szCs w:val="24"/>
        </w:rPr>
      </w:pPr>
    </w:p>
    <w:p w14:paraId="0B0C6B1F" w14:textId="55C582D6" w:rsidR="00D01067" w:rsidRDefault="00D01067" w:rsidP="00D01067">
      <w:pPr>
        <w:spacing w:after="0" w:line="240" w:lineRule="auto"/>
        <w:outlineLvl w:val="0"/>
        <w:rPr>
          <w:rFonts w:ascii="Times New Roman" w:hAnsi="Times New Roman"/>
          <w:b/>
          <w:kern w:val="28"/>
          <w:sz w:val="24"/>
          <w:szCs w:val="24"/>
        </w:rPr>
      </w:pPr>
      <w:r>
        <w:rPr>
          <w:rFonts w:ascii="Times New Roman" w:hAnsi="Times New Roman"/>
          <w:b/>
          <w:kern w:val="28"/>
          <w:sz w:val="24"/>
          <w:szCs w:val="24"/>
        </w:rPr>
        <w:t>REFERENCE</w:t>
      </w:r>
      <w:r>
        <w:rPr>
          <w:rFonts w:ascii="Times New Roman" w:hAnsi="Times New Roman"/>
          <w:b/>
          <w:kern w:val="28"/>
          <w:sz w:val="24"/>
          <w:szCs w:val="24"/>
        </w:rPr>
        <w:t xml:space="preserve">: </w:t>
      </w:r>
    </w:p>
    <w:p w14:paraId="15393B03" w14:textId="4F99B1D0" w:rsidR="00D01067" w:rsidRDefault="00D01067" w:rsidP="00D01067">
      <w:pPr>
        <w:spacing w:after="0" w:line="240" w:lineRule="auto"/>
        <w:outlineLvl w:val="0"/>
        <w:rPr>
          <w:rFonts w:ascii="Times New Roman" w:hAnsi="Times New Roman"/>
          <w:b/>
          <w:kern w:val="28"/>
          <w:sz w:val="24"/>
          <w:szCs w:val="24"/>
        </w:rPr>
      </w:pPr>
    </w:p>
    <w:p w14:paraId="56475C97" w14:textId="12B81667" w:rsidR="00D01067" w:rsidRPr="00D01067" w:rsidRDefault="00D01067" w:rsidP="00D01067">
      <w:pPr>
        <w:spacing w:after="0" w:line="240" w:lineRule="auto"/>
        <w:outlineLvl w:val="0"/>
        <w:rPr>
          <w:rFonts w:ascii="Times New Roman" w:hAnsi="Times New Roman"/>
          <w:kern w:val="28"/>
          <w:sz w:val="24"/>
          <w:szCs w:val="24"/>
        </w:rPr>
      </w:pPr>
      <w:r w:rsidRPr="00D01067">
        <w:rPr>
          <w:rFonts w:ascii="Times New Roman" w:hAnsi="Times New Roman"/>
          <w:kern w:val="28"/>
          <w:sz w:val="24"/>
          <w:szCs w:val="24"/>
        </w:rPr>
        <w:t>Available upon request.</w:t>
      </w:r>
      <w:bookmarkStart w:id="0" w:name="_GoBack"/>
      <w:bookmarkEnd w:id="0"/>
    </w:p>
    <w:p w14:paraId="364DF807" w14:textId="77777777" w:rsidR="00D01067" w:rsidRPr="00D01067" w:rsidRDefault="00D01067" w:rsidP="00D01067">
      <w:pPr>
        <w:spacing w:after="0" w:line="240" w:lineRule="auto"/>
        <w:outlineLvl w:val="0"/>
        <w:rPr>
          <w:rFonts w:ascii="Times New Roman" w:hAnsi="Times New Roman"/>
          <w:kern w:val="28"/>
          <w:sz w:val="24"/>
          <w:szCs w:val="24"/>
        </w:rPr>
      </w:pPr>
    </w:p>
    <w:p w14:paraId="2E349984" w14:textId="77777777" w:rsidR="00D01067" w:rsidRDefault="00D01067" w:rsidP="005D298D">
      <w:pPr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</w:p>
    <w:sectPr w:rsidR="00D010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AB7B6" w14:textId="77777777" w:rsidR="00D63F8F" w:rsidRDefault="00D63F8F">
      <w:pPr>
        <w:spacing w:after="0" w:line="240" w:lineRule="auto"/>
      </w:pPr>
      <w:r>
        <w:separator/>
      </w:r>
    </w:p>
  </w:endnote>
  <w:endnote w:type="continuationSeparator" w:id="0">
    <w:p w14:paraId="5B43CFF2" w14:textId="77777777" w:rsidR="00D63F8F" w:rsidRDefault="00D6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FFFBB" w14:textId="77777777" w:rsidR="00D63F8F" w:rsidRDefault="00D63F8F">
      <w:pPr>
        <w:spacing w:after="0" w:line="240" w:lineRule="auto"/>
      </w:pPr>
      <w:r>
        <w:separator/>
      </w:r>
    </w:p>
  </w:footnote>
  <w:footnote w:type="continuationSeparator" w:id="0">
    <w:p w14:paraId="3B232027" w14:textId="77777777" w:rsidR="00D63F8F" w:rsidRDefault="00D63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E5B"/>
    <w:multiLevelType w:val="hybridMultilevel"/>
    <w:tmpl w:val="4992F51A"/>
    <w:lvl w:ilvl="0" w:tplc="677EB438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3A4868F8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7F94C628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9A08C58C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1E62FC76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C69CD172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A418C49C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1DD2479A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2B84F694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" w15:restartNumberingAfterBreak="0">
    <w:nsid w:val="0342279F"/>
    <w:multiLevelType w:val="hybridMultilevel"/>
    <w:tmpl w:val="63A63F3E"/>
    <w:lvl w:ilvl="0" w:tplc="8B02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09A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C81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05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8CA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0A6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83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846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60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4249"/>
    <w:multiLevelType w:val="hybridMultilevel"/>
    <w:tmpl w:val="7A4A0296"/>
    <w:lvl w:ilvl="0" w:tplc="AEA0C596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B4B2A266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AC94429C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BDEC9C24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99082C66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89D42594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DFEC3EE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CA1B98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D85A7754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7D35B9F"/>
    <w:multiLevelType w:val="hybridMultilevel"/>
    <w:tmpl w:val="7708CDFC"/>
    <w:lvl w:ilvl="0" w:tplc="C6C4C26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E20A602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4C87F30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E730A560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6FA6F38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EDE07E8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BE24EC2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CE203CCC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DBAE45EA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9D55135"/>
    <w:multiLevelType w:val="hybridMultilevel"/>
    <w:tmpl w:val="4DC60FF6"/>
    <w:lvl w:ilvl="0" w:tplc="C284D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B834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9EE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21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61A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0ED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F4A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EFE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54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0167C"/>
    <w:multiLevelType w:val="hybridMultilevel"/>
    <w:tmpl w:val="99386370"/>
    <w:lvl w:ilvl="0" w:tplc="17D6DA50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1" w:tplc="B024FD0C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7F1A712A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DA466684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72D4CE18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1A6CE252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09C2B1C6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A3C8C1D2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496AF5C0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6" w15:restartNumberingAfterBreak="0">
    <w:nsid w:val="0C501D76"/>
    <w:multiLevelType w:val="hybridMultilevel"/>
    <w:tmpl w:val="C95446EA"/>
    <w:lvl w:ilvl="0" w:tplc="CA64E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803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CA3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CE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473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74F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4C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24A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187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31E3F"/>
    <w:multiLevelType w:val="hybridMultilevel"/>
    <w:tmpl w:val="1704704C"/>
    <w:lvl w:ilvl="0" w:tplc="742E744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2A2D2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34D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ED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C4A8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78E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41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CC7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580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A455C"/>
    <w:multiLevelType w:val="hybridMultilevel"/>
    <w:tmpl w:val="55DEBE5C"/>
    <w:lvl w:ilvl="0" w:tplc="42B6D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886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CC7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C3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83B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9E6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8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CE4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D2B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E47A9"/>
    <w:multiLevelType w:val="hybridMultilevel"/>
    <w:tmpl w:val="E9865CFE"/>
    <w:lvl w:ilvl="0" w:tplc="EF24E5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E2AD15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0A1C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F493B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5102DA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10E7BA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FCA101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108CA3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84A3BF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3109C5"/>
    <w:multiLevelType w:val="hybridMultilevel"/>
    <w:tmpl w:val="0F3CAD56"/>
    <w:lvl w:ilvl="0" w:tplc="7148799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1F6978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C4270C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C80FCF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D1640D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50974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3EB27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A78AF1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B8453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6E1C3E"/>
    <w:multiLevelType w:val="hybridMultilevel"/>
    <w:tmpl w:val="5ED2F3D8"/>
    <w:lvl w:ilvl="0" w:tplc="620C0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6A5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3A4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C3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A85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32A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28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0E7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DA6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85DAB"/>
    <w:multiLevelType w:val="hybridMultilevel"/>
    <w:tmpl w:val="55121716"/>
    <w:lvl w:ilvl="0" w:tplc="E658663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5AA847A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882EFAC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6493B8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90825EAE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D5C6C0D4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96EEE90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8DCC69E8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79C800C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4620EE4"/>
    <w:multiLevelType w:val="hybridMultilevel"/>
    <w:tmpl w:val="DB12EAE2"/>
    <w:lvl w:ilvl="0" w:tplc="6E2888CE">
      <w:numFmt w:val="bullet"/>
      <w:lvlText w:val="-"/>
      <w:lvlJc w:val="left"/>
      <w:pPr>
        <w:ind w:left="818" w:hanging="360"/>
      </w:pPr>
      <w:rPr>
        <w:rFonts w:ascii="Times New Roman" w:eastAsia="Calibri" w:hAnsi="Times New Roman" w:cs="Times New Roman" w:hint="default"/>
      </w:rPr>
    </w:lvl>
    <w:lvl w:ilvl="1" w:tplc="EF30B8BE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E2AA2F8C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84426CF8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EBBAC21E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A12CA19C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5E404CAC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BA5A8BAA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69B000EC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4" w15:restartNumberingAfterBreak="0">
    <w:nsid w:val="247F4FD7"/>
    <w:multiLevelType w:val="hybridMultilevel"/>
    <w:tmpl w:val="8444B3A2"/>
    <w:lvl w:ilvl="0" w:tplc="E8408B7A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4A5861A8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E4342738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BB692BA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6B04D6AC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2AB4BCA6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BBAC3A96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FB382F0C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23E69BD4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5" w15:restartNumberingAfterBreak="0">
    <w:nsid w:val="29443DCF"/>
    <w:multiLevelType w:val="hybridMultilevel"/>
    <w:tmpl w:val="E86402E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E7F44"/>
    <w:multiLevelType w:val="hybridMultilevel"/>
    <w:tmpl w:val="6172DAE6"/>
    <w:lvl w:ilvl="0" w:tplc="54B2A8B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3EC5FBC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2AE408A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4724B8D2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D7100FAE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F9C211C4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D6B2E9F6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E46ECAA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EF821248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7" w15:restartNumberingAfterBreak="0">
    <w:nsid w:val="31CB6F54"/>
    <w:multiLevelType w:val="hybridMultilevel"/>
    <w:tmpl w:val="BD0ADF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F235E"/>
    <w:multiLevelType w:val="hybridMultilevel"/>
    <w:tmpl w:val="25FCAD84"/>
    <w:lvl w:ilvl="0" w:tplc="16B81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50D8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4AC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B00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72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1AE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F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A8B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F4C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952BE"/>
    <w:multiLevelType w:val="hybridMultilevel"/>
    <w:tmpl w:val="2514CE12"/>
    <w:lvl w:ilvl="0" w:tplc="1EA86B4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D1C649BA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780A73E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7172A9F8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35C58AC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1BE0898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E8383D24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5A4D8E2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3AA7FD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0" w15:restartNumberingAfterBreak="0">
    <w:nsid w:val="3EEE77A2"/>
    <w:multiLevelType w:val="hybridMultilevel"/>
    <w:tmpl w:val="8F9A7208"/>
    <w:lvl w:ilvl="0" w:tplc="0FAA3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EAF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C2B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84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ECB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54D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24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CE3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D0D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90610"/>
    <w:multiLevelType w:val="hybridMultilevel"/>
    <w:tmpl w:val="6C9894FC"/>
    <w:lvl w:ilvl="0" w:tplc="1C24D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42F7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60F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E8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2FB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0E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2D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6F6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2E3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310C6"/>
    <w:multiLevelType w:val="hybridMultilevel"/>
    <w:tmpl w:val="4C945212"/>
    <w:lvl w:ilvl="0" w:tplc="0FB2705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D80BF1A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DA14D166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D3109682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9C6A1B9A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58F8ABF6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AFE0BDD0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7A00F78C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5AEED902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42B84E78"/>
    <w:multiLevelType w:val="hybridMultilevel"/>
    <w:tmpl w:val="347CFA86"/>
    <w:lvl w:ilvl="0" w:tplc="73002E9E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DFAECCDC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CEC01318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D92A9BDA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61EAA254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D7767234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D41CE884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BD086328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9394F9C0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4" w15:restartNumberingAfterBreak="0">
    <w:nsid w:val="454D5A2B"/>
    <w:multiLevelType w:val="hybridMultilevel"/>
    <w:tmpl w:val="CC768342"/>
    <w:lvl w:ilvl="0" w:tplc="E31E90BE">
      <w:numFmt w:val="bullet"/>
      <w:lvlText w:val="-"/>
      <w:lvlJc w:val="left"/>
      <w:pPr>
        <w:ind w:left="458" w:hanging="360"/>
      </w:pPr>
      <w:rPr>
        <w:rFonts w:ascii="Times New Roman" w:eastAsia="Calibri" w:hAnsi="Times New Roman" w:cs="Times New Roman" w:hint="default"/>
      </w:rPr>
    </w:lvl>
    <w:lvl w:ilvl="1" w:tplc="5CD6F0DC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CB726AA0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1E7269D2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3210FE48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D4D479D0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A6628540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85B28812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809C558C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25" w15:restartNumberingAfterBreak="0">
    <w:nsid w:val="49FC045D"/>
    <w:multiLevelType w:val="hybridMultilevel"/>
    <w:tmpl w:val="48B80FB4"/>
    <w:lvl w:ilvl="0" w:tplc="B66E0D1C">
      <w:numFmt w:val="bullet"/>
      <w:lvlText w:val="-"/>
      <w:lvlJc w:val="left"/>
      <w:pPr>
        <w:ind w:left="458" w:hanging="360"/>
      </w:pPr>
      <w:rPr>
        <w:rFonts w:ascii="Times New Roman" w:eastAsia="Calibri" w:hAnsi="Times New Roman" w:cs="Times New Roman" w:hint="default"/>
      </w:rPr>
    </w:lvl>
    <w:lvl w:ilvl="1" w:tplc="4798EAB6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F796D900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6FF68D46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1DAEF7C8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42A04FD4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F6A0EF5C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4C84D8E2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1CC5FC2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26" w15:restartNumberingAfterBreak="0">
    <w:nsid w:val="4FEC5D4C"/>
    <w:multiLevelType w:val="hybridMultilevel"/>
    <w:tmpl w:val="EF3A3DB6"/>
    <w:lvl w:ilvl="0" w:tplc="02109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E8A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244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66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A3A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6E1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AA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284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900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8F497B"/>
    <w:multiLevelType w:val="hybridMultilevel"/>
    <w:tmpl w:val="772C4D84"/>
    <w:lvl w:ilvl="0" w:tplc="3F92160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A4225A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9A9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E0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22F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FAD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C6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CB7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F8C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B5C72"/>
    <w:multiLevelType w:val="hybridMultilevel"/>
    <w:tmpl w:val="7E8C259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534DD0"/>
    <w:multiLevelType w:val="hybridMultilevel"/>
    <w:tmpl w:val="F27E7FD4"/>
    <w:lvl w:ilvl="0" w:tplc="8CEE1C64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8026AE8A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5D982620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16C4CD8A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D63C7410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A46694C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1688BB68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35649450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46FCC5D8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30" w15:restartNumberingAfterBreak="0">
    <w:nsid w:val="55804632"/>
    <w:multiLevelType w:val="hybridMultilevel"/>
    <w:tmpl w:val="5990704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8B2598"/>
    <w:multiLevelType w:val="multilevel"/>
    <w:tmpl w:val="C9C8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836EFD"/>
    <w:multiLevelType w:val="hybridMultilevel"/>
    <w:tmpl w:val="4DBA3D28"/>
    <w:lvl w:ilvl="0" w:tplc="BC185966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131ED38A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D382C2AC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CFCA29D6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3BE2190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FF480F76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A1B41960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BED233E8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9470050A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3" w15:restartNumberingAfterBreak="0">
    <w:nsid w:val="5EDC732E"/>
    <w:multiLevelType w:val="hybridMultilevel"/>
    <w:tmpl w:val="D51AF886"/>
    <w:lvl w:ilvl="0" w:tplc="F308006C">
      <w:numFmt w:val="bullet"/>
      <w:lvlText w:val="-"/>
      <w:lvlJc w:val="left"/>
      <w:pPr>
        <w:ind w:left="458" w:hanging="360"/>
      </w:pPr>
      <w:rPr>
        <w:rFonts w:ascii="Times New Roman" w:eastAsia="Calibri" w:hAnsi="Times New Roman" w:cs="Times New Roman" w:hint="default"/>
      </w:rPr>
    </w:lvl>
    <w:lvl w:ilvl="1" w:tplc="70FE2AA0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ABF2E8B6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30E42A4C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290884B4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89A86AFA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86A2797E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443C1C92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61D6BF4A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34" w15:restartNumberingAfterBreak="0">
    <w:nsid w:val="614B3E94"/>
    <w:multiLevelType w:val="hybridMultilevel"/>
    <w:tmpl w:val="EBBC10FC"/>
    <w:lvl w:ilvl="0" w:tplc="D6DE7A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B60AB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10E02B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DB6F72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8EC25E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FA0D10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1440CF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14EE2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EEA7A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A64AF4"/>
    <w:multiLevelType w:val="hybridMultilevel"/>
    <w:tmpl w:val="52C247B6"/>
    <w:lvl w:ilvl="0" w:tplc="A2563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6C8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7C4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C3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091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162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8F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E06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320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4C16E4"/>
    <w:multiLevelType w:val="hybridMultilevel"/>
    <w:tmpl w:val="BB10E340"/>
    <w:lvl w:ilvl="0" w:tplc="CBB443F4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366E6E56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7BA26144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DEAC1D10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538EC23E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6E2626B2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BEC64DA0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6BCCFF36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5E32338C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37" w15:restartNumberingAfterBreak="0">
    <w:nsid w:val="6D9B1049"/>
    <w:multiLevelType w:val="hybridMultilevel"/>
    <w:tmpl w:val="FC8ABF72"/>
    <w:lvl w:ilvl="0" w:tplc="268AD28E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E3ECCF0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A39AE796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5B4C26E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9BA448F2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DA8CBA92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328E600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EC47E18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8E3704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8" w15:restartNumberingAfterBreak="0">
    <w:nsid w:val="788E271E"/>
    <w:multiLevelType w:val="hybridMultilevel"/>
    <w:tmpl w:val="B7EE93AE"/>
    <w:lvl w:ilvl="0" w:tplc="2626DD3C">
      <w:numFmt w:val="bullet"/>
      <w:lvlText w:val="-"/>
      <w:lvlJc w:val="left"/>
      <w:pPr>
        <w:ind w:left="818" w:hanging="360"/>
      </w:pPr>
      <w:rPr>
        <w:rFonts w:ascii="Times New Roman" w:eastAsia="Calibri" w:hAnsi="Times New Roman" w:cs="Times New Roman" w:hint="default"/>
      </w:rPr>
    </w:lvl>
    <w:lvl w:ilvl="1" w:tplc="CCBCE0B2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C59EBD14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5DAE4C08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348C6C6A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94F88D8E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C7A0D10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8A28A460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9312AAAE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39" w15:restartNumberingAfterBreak="0">
    <w:nsid w:val="7DDE6E96"/>
    <w:multiLevelType w:val="hybridMultilevel"/>
    <w:tmpl w:val="8CA8B540"/>
    <w:lvl w:ilvl="0" w:tplc="D76AB1E2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A566E858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F6A47F64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9822C8AA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D0B4429A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7B1EB80A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EB8F650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E9BA0ABA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FEF6B83E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0"/>
  </w:num>
  <w:num w:numId="4">
    <w:abstractNumId w:val="14"/>
  </w:num>
  <w:num w:numId="5">
    <w:abstractNumId w:val="29"/>
  </w:num>
  <w:num w:numId="6">
    <w:abstractNumId w:val="23"/>
  </w:num>
  <w:num w:numId="7">
    <w:abstractNumId w:val="34"/>
  </w:num>
  <w:num w:numId="8">
    <w:abstractNumId w:val="8"/>
  </w:num>
  <w:num w:numId="9">
    <w:abstractNumId w:val="26"/>
  </w:num>
  <w:num w:numId="10">
    <w:abstractNumId w:val="3"/>
  </w:num>
  <w:num w:numId="11">
    <w:abstractNumId w:val="20"/>
  </w:num>
  <w:num w:numId="12">
    <w:abstractNumId w:val="19"/>
  </w:num>
  <w:num w:numId="13">
    <w:abstractNumId w:val="6"/>
  </w:num>
  <w:num w:numId="14">
    <w:abstractNumId w:val="7"/>
  </w:num>
  <w:num w:numId="15">
    <w:abstractNumId w:val="10"/>
  </w:num>
  <w:num w:numId="16">
    <w:abstractNumId w:val="24"/>
  </w:num>
  <w:num w:numId="17">
    <w:abstractNumId w:val="13"/>
  </w:num>
  <w:num w:numId="18">
    <w:abstractNumId w:val="33"/>
  </w:num>
  <w:num w:numId="19">
    <w:abstractNumId w:val="39"/>
  </w:num>
  <w:num w:numId="20">
    <w:abstractNumId w:val="25"/>
  </w:num>
  <w:num w:numId="21">
    <w:abstractNumId w:val="38"/>
  </w:num>
  <w:num w:numId="22">
    <w:abstractNumId w:val="16"/>
  </w:num>
  <w:num w:numId="23">
    <w:abstractNumId w:val="27"/>
  </w:num>
  <w:num w:numId="24">
    <w:abstractNumId w:val="11"/>
  </w:num>
  <w:num w:numId="25">
    <w:abstractNumId w:val="1"/>
  </w:num>
  <w:num w:numId="26">
    <w:abstractNumId w:val="4"/>
  </w:num>
  <w:num w:numId="27">
    <w:abstractNumId w:val="9"/>
  </w:num>
  <w:num w:numId="28">
    <w:abstractNumId w:val="18"/>
  </w:num>
  <w:num w:numId="29">
    <w:abstractNumId w:val="2"/>
  </w:num>
  <w:num w:numId="30">
    <w:abstractNumId w:val="12"/>
  </w:num>
  <w:num w:numId="31">
    <w:abstractNumId w:val="37"/>
  </w:num>
  <w:num w:numId="32">
    <w:abstractNumId w:val="5"/>
  </w:num>
  <w:num w:numId="33">
    <w:abstractNumId w:val="22"/>
  </w:num>
  <w:num w:numId="34">
    <w:abstractNumId w:val="32"/>
  </w:num>
  <w:num w:numId="35">
    <w:abstractNumId w:val="35"/>
  </w:num>
  <w:num w:numId="36">
    <w:abstractNumId w:val="31"/>
  </w:num>
  <w:num w:numId="37">
    <w:abstractNumId w:val="17"/>
  </w:num>
  <w:num w:numId="38">
    <w:abstractNumId w:val="28"/>
  </w:num>
  <w:num w:numId="39">
    <w:abstractNumId w:val="30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979"/>
    <w:rsid w:val="0001030B"/>
    <w:rsid w:val="00087057"/>
    <w:rsid w:val="00087F42"/>
    <w:rsid w:val="00090636"/>
    <w:rsid w:val="000C0FD8"/>
    <w:rsid w:val="000C29D1"/>
    <w:rsid w:val="000F1A35"/>
    <w:rsid w:val="00152C9F"/>
    <w:rsid w:val="001646C4"/>
    <w:rsid w:val="001800E5"/>
    <w:rsid w:val="00196ECD"/>
    <w:rsid w:val="002054B1"/>
    <w:rsid w:val="0021063C"/>
    <w:rsid w:val="002263C3"/>
    <w:rsid w:val="00267F36"/>
    <w:rsid w:val="002A301B"/>
    <w:rsid w:val="002B1803"/>
    <w:rsid w:val="002E3F64"/>
    <w:rsid w:val="0030410A"/>
    <w:rsid w:val="0031722C"/>
    <w:rsid w:val="003B658A"/>
    <w:rsid w:val="003F6393"/>
    <w:rsid w:val="00403007"/>
    <w:rsid w:val="004738E7"/>
    <w:rsid w:val="00473BE6"/>
    <w:rsid w:val="004752C0"/>
    <w:rsid w:val="004B37E0"/>
    <w:rsid w:val="004C32C2"/>
    <w:rsid w:val="004C5234"/>
    <w:rsid w:val="004E5DE6"/>
    <w:rsid w:val="004F6D54"/>
    <w:rsid w:val="00502716"/>
    <w:rsid w:val="00521DE4"/>
    <w:rsid w:val="0054346C"/>
    <w:rsid w:val="00550DC4"/>
    <w:rsid w:val="00560D41"/>
    <w:rsid w:val="00584D7B"/>
    <w:rsid w:val="00594961"/>
    <w:rsid w:val="005B2E9F"/>
    <w:rsid w:val="005D298D"/>
    <w:rsid w:val="005D4ED6"/>
    <w:rsid w:val="005E136D"/>
    <w:rsid w:val="00610D01"/>
    <w:rsid w:val="00614703"/>
    <w:rsid w:val="00615DFA"/>
    <w:rsid w:val="00632995"/>
    <w:rsid w:val="0064415C"/>
    <w:rsid w:val="006A50B6"/>
    <w:rsid w:val="006C1FC0"/>
    <w:rsid w:val="006D71EE"/>
    <w:rsid w:val="00706D30"/>
    <w:rsid w:val="0077656E"/>
    <w:rsid w:val="00780979"/>
    <w:rsid w:val="00792227"/>
    <w:rsid w:val="007C4FDF"/>
    <w:rsid w:val="007F3323"/>
    <w:rsid w:val="0088044F"/>
    <w:rsid w:val="008B7528"/>
    <w:rsid w:val="00913DED"/>
    <w:rsid w:val="009258EB"/>
    <w:rsid w:val="00940CAA"/>
    <w:rsid w:val="009422B8"/>
    <w:rsid w:val="00985647"/>
    <w:rsid w:val="009E6AC3"/>
    <w:rsid w:val="00A11E88"/>
    <w:rsid w:val="00A52E30"/>
    <w:rsid w:val="00AA67B7"/>
    <w:rsid w:val="00AB0E5A"/>
    <w:rsid w:val="00B24001"/>
    <w:rsid w:val="00B262CD"/>
    <w:rsid w:val="00BA62D4"/>
    <w:rsid w:val="00C269BA"/>
    <w:rsid w:val="00C32139"/>
    <w:rsid w:val="00C428EA"/>
    <w:rsid w:val="00C6087C"/>
    <w:rsid w:val="00CF6586"/>
    <w:rsid w:val="00D01067"/>
    <w:rsid w:val="00D2432E"/>
    <w:rsid w:val="00D3281B"/>
    <w:rsid w:val="00D622AF"/>
    <w:rsid w:val="00D63F8F"/>
    <w:rsid w:val="00D74A66"/>
    <w:rsid w:val="00DA360D"/>
    <w:rsid w:val="00DA75B1"/>
    <w:rsid w:val="00DD6C3B"/>
    <w:rsid w:val="00DE6683"/>
    <w:rsid w:val="00E34ED6"/>
    <w:rsid w:val="00E3515A"/>
    <w:rsid w:val="00E64312"/>
    <w:rsid w:val="00E64E35"/>
    <w:rsid w:val="00E91EF2"/>
    <w:rsid w:val="00E96DC8"/>
    <w:rsid w:val="00EB732D"/>
    <w:rsid w:val="00FA05AD"/>
    <w:rsid w:val="00FA489D"/>
    <w:rsid w:val="00FE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063F"/>
  <w15:docId w15:val="{94ED324F-7CCA-410A-953F-1F037EFC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067"/>
    <w:rPr>
      <w:rFonts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eastAsia="Calibri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550D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EF2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1E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et\Downloads\TS0300030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EE6F6-288E-400E-A050-6230BF0D7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34CDAA-6A93-4B73-8F3E-D80E45EF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TS030003088.dotx</Template>
  <TotalTime>128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</dc:creator>
  <cp:keywords/>
  <dc:description/>
  <cp:lastModifiedBy>Animesh Arora</cp:lastModifiedBy>
  <cp:revision>10</cp:revision>
  <dcterms:created xsi:type="dcterms:W3CDTF">2017-05-17T02:29:00Z</dcterms:created>
  <dcterms:modified xsi:type="dcterms:W3CDTF">2018-05-23T06:12:00Z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TC300030889990</vt:lpwstr>
  </property>
</Properties>
</file>